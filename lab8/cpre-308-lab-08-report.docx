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8" w:rsidRDefault="006D16F8" w:rsidP="006D16F8">
      <w:pPr>
        <w:jc w:val="right"/>
      </w:pPr>
      <w:r>
        <w:t>Name</w:t>
      </w:r>
      <w:r>
        <w:br/>
      </w:r>
      <w:proofErr w:type="spellStart"/>
      <w:r>
        <w:t>CprE</w:t>
      </w:r>
      <w:proofErr w:type="spellEnd"/>
      <w:r>
        <w:t xml:space="preserve"> 308</w:t>
      </w:r>
      <w:r>
        <w:br/>
        <w:t>Lab 8</w:t>
      </w:r>
      <w:r>
        <w:br/>
        <w:t>Date</w:t>
      </w:r>
    </w:p>
    <w:p w:rsidR="006D16F8" w:rsidRDefault="006D16F8" w:rsidP="006D16F8">
      <w:pPr>
        <w:rPr>
          <w:b/>
        </w:rPr>
      </w:pPr>
      <w:r>
        <w:rPr>
          <w:b/>
        </w:rPr>
        <w:t xml:space="preserve">Submit this document completed, a </w:t>
      </w:r>
      <w:proofErr w:type="spellStart"/>
      <w:r>
        <w:rPr>
          <w:b/>
        </w:rPr>
        <w:t>Makefile</w:t>
      </w:r>
      <w:proofErr w:type="spellEnd"/>
      <w:r>
        <w:rPr>
          <w:b/>
        </w:rPr>
        <w:t>, and the supporting c files &amp; image.</w:t>
      </w:r>
    </w:p>
    <w:p w:rsidR="006D16F8" w:rsidRDefault="006D16F8" w:rsidP="006D16F8">
      <w:bookmarkStart w:id="0" w:name="_GoBack"/>
      <w:bookmarkEnd w:id="0"/>
      <w:r>
        <w:br/>
        <w:t xml:space="preserve">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1080"/>
      </w:tblGrid>
      <w:tr w:rsidR="006D16F8" w:rsidTr="006D16F8">
        <w:tc>
          <w:tcPr>
            <w:tcW w:w="2245" w:type="dxa"/>
          </w:tcPr>
          <w:p w:rsidR="006D16F8" w:rsidRDefault="006D16F8" w:rsidP="006D16F8"/>
        </w:tc>
        <w:tc>
          <w:tcPr>
            <w:tcW w:w="990" w:type="dxa"/>
          </w:tcPr>
          <w:p w:rsidR="006D16F8" w:rsidRDefault="006D16F8" w:rsidP="006D16F8">
            <w:pPr>
              <w:jc w:val="center"/>
            </w:pPr>
            <w:r>
              <w:t>Hex</w:t>
            </w:r>
          </w:p>
        </w:tc>
        <w:tc>
          <w:tcPr>
            <w:tcW w:w="1080" w:type="dxa"/>
          </w:tcPr>
          <w:p w:rsidR="006D16F8" w:rsidRDefault="006D16F8" w:rsidP="006D16F8">
            <w:pPr>
              <w:jc w:val="center"/>
            </w:pPr>
            <w:r>
              <w:t>ASCII</w:t>
            </w:r>
          </w:p>
        </w:tc>
      </w:tr>
      <w:tr w:rsidR="006D16F8" w:rsidTr="006D16F8">
        <w:tc>
          <w:tcPr>
            <w:tcW w:w="2245" w:type="dxa"/>
          </w:tcPr>
          <w:p w:rsidR="006D16F8" w:rsidRDefault="006D16F8" w:rsidP="006D16F8">
            <w:r>
              <w:t>Bytes/Section</w:t>
            </w:r>
          </w:p>
        </w:tc>
        <w:tc>
          <w:tcPr>
            <w:tcW w:w="990" w:type="dxa"/>
          </w:tcPr>
          <w:p w:rsidR="006D16F8" w:rsidRDefault="006D16F8" w:rsidP="006D16F8"/>
        </w:tc>
        <w:tc>
          <w:tcPr>
            <w:tcW w:w="1080" w:type="dxa"/>
          </w:tcPr>
          <w:p w:rsidR="006D16F8" w:rsidRDefault="006D16F8" w:rsidP="006D16F8"/>
        </w:tc>
      </w:tr>
      <w:tr w:rsidR="006D16F8" w:rsidTr="006D16F8">
        <w:tc>
          <w:tcPr>
            <w:tcW w:w="2245" w:type="dxa"/>
          </w:tcPr>
          <w:p w:rsidR="006D16F8" w:rsidRDefault="006D16F8" w:rsidP="006D16F8">
            <w:r>
              <w:t>Sectors/Cluster</w:t>
            </w:r>
          </w:p>
        </w:tc>
        <w:tc>
          <w:tcPr>
            <w:tcW w:w="990" w:type="dxa"/>
          </w:tcPr>
          <w:p w:rsidR="006D16F8" w:rsidRDefault="006D16F8" w:rsidP="006D16F8"/>
        </w:tc>
        <w:tc>
          <w:tcPr>
            <w:tcW w:w="1080" w:type="dxa"/>
          </w:tcPr>
          <w:p w:rsidR="006D16F8" w:rsidRDefault="006D16F8" w:rsidP="006D16F8"/>
        </w:tc>
      </w:tr>
      <w:tr w:rsidR="006D16F8" w:rsidTr="006D16F8">
        <w:tc>
          <w:tcPr>
            <w:tcW w:w="2245" w:type="dxa"/>
          </w:tcPr>
          <w:p w:rsidR="006D16F8" w:rsidRDefault="006D16F8" w:rsidP="006D16F8">
            <w:r>
              <w:t>Root Directory Entries</w:t>
            </w:r>
          </w:p>
        </w:tc>
        <w:tc>
          <w:tcPr>
            <w:tcW w:w="990" w:type="dxa"/>
          </w:tcPr>
          <w:p w:rsidR="006D16F8" w:rsidRDefault="006D16F8" w:rsidP="006D16F8"/>
        </w:tc>
        <w:tc>
          <w:tcPr>
            <w:tcW w:w="1080" w:type="dxa"/>
          </w:tcPr>
          <w:p w:rsidR="006D16F8" w:rsidRDefault="006D16F8" w:rsidP="006D16F8"/>
        </w:tc>
      </w:tr>
      <w:tr w:rsidR="006D16F8" w:rsidTr="006D16F8">
        <w:tc>
          <w:tcPr>
            <w:tcW w:w="2245" w:type="dxa"/>
          </w:tcPr>
          <w:p w:rsidR="006D16F8" w:rsidRDefault="006D16F8" w:rsidP="006D16F8">
            <w:r>
              <w:t>Sectors/FAT</w:t>
            </w:r>
          </w:p>
        </w:tc>
        <w:tc>
          <w:tcPr>
            <w:tcW w:w="990" w:type="dxa"/>
          </w:tcPr>
          <w:p w:rsidR="006D16F8" w:rsidRDefault="006D16F8" w:rsidP="006D16F8"/>
        </w:tc>
        <w:tc>
          <w:tcPr>
            <w:tcW w:w="1080" w:type="dxa"/>
          </w:tcPr>
          <w:p w:rsidR="006D16F8" w:rsidRDefault="006D16F8" w:rsidP="006D16F8"/>
        </w:tc>
      </w:tr>
    </w:tbl>
    <w:p w:rsidR="006D16F8" w:rsidRDefault="006D16F8" w:rsidP="006D16F8"/>
    <w:p w:rsidR="006D16F8" w:rsidRDefault="006D16F8" w:rsidP="006D16F8">
      <w: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30"/>
      </w:tblGrid>
      <w:tr w:rsidR="006D16F8" w:rsidTr="006D16F8">
        <w:tc>
          <w:tcPr>
            <w:tcW w:w="2785" w:type="dxa"/>
          </w:tcPr>
          <w:p w:rsidR="006D16F8" w:rsidRDefault="006D16F8" w:rsidP="006D16F8">
            <w:r>
              <w:t>Name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Bytes/Sector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Sectors/Cluster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Reserved Sectors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Number of FATS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Root Directory Entries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Logical Sectors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Medium Descriptor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Sectors/FAT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Sectors/Track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Number of Heads</w:t>
            </w:r>
          </w:p>
        </w:tc>
        <w:tc>
          <w:tcPr>
            <w:tcW w:w="1530" w:type="dxa"/>
          </w:tcPr>
          <w:p w:rsidR="006D16F8" w:rsidRDefault="006D16F8" w:rsidP="006D16F8"/>
        </w:tc>
      </w:tr>
      <w:tr w:rsidR="006D16F8" w:rsidTr="006D16F8">
        <w:tc>
          <w:tcPr>
            <w:tcW w:w="2785" w:type="dxa"/>
          </w:tcPr>
          <w:p w:rsidR="006D16F8" w:rsidRDefault="006D16F8" w:rsidP="006D16F8">
            <w:r>
              <w:t>Number of Hidden Sectors</w:t>
            </w:r>
          </w:p>
        </w:tc>
        <w:tc>
          <w:tcPr>
            <w:tcW w:w="1530" w:type="dxa"/>
          </w:tcPr>
          <w:p w:rsidR="006D16F8" w:rsidRDefault="006D16F8" w:rsidP="006D16F8"/>
        </w:tc>
      </w:tr>
    </w:tbl>
    <w:p w:rsidR="006D16F8" w:rsidRDefault="006D16F8" w:rsidP="006D16F8"/>
    <w:sectPr w:rsidR="006D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F8"/>
    <w:rsid w:val="003249AD"/>
    <w:rsid w:val="004241F7"/>
    <w:rsid w:val="006D16F8"/>
    <w:rsid w:val="007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B554"/>
  <w15:chartTrackingRefBased/>
  <w15:docId w15:val="{65EC6B37-D8C9-4A82-9C28-E83922D3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EBC3735D.dotm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Garrett E [E CPE]</dc:creator>
  <cp:keywords/>
  <dc:description/>
  <cp:lastModifiedBy>Mayer, Garrett E [E CPE]</cp:lastModifiedBy>
  <cp:revision>1</cp:revision>
  <dcterms:created xsi:type="dcterms:W3CDTF">2018-04-06T15:58:00Z</dcterms:created>
  <dcterms:modified xsi:type="dcterms:W3CDTF">2018-04-06T16:07:00Z</dcterms:modified>
</cp:coreProperties>
</file>